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Pr="00BE5657" w:rsidR="00545B7A" w:rsidTr="5327FE5D" w14:paraId="248CA4B1" w14:textId="77777777">
        <w:tc>
          <w:tcPr>
            <w:tcW w:w="9926" w:type="dxa"/>
            <w:tcBorders>
              <w:bottom w:val="single" w:color="39A5B7" w:themeColor="accent1" w:sz="12" w:space="0"/>
            </w:tcBorders>
            <w:tcMar/>
          </w:tcPr>
          <w:p w:rsidRPr="003523A2" w:rsidR="00545B7A" w:rsidP="5327FE5D" w:rsidRDefault="00DB0A1E" w14:paraId="504C9212" w14:textId="3D6403B1">
            <w:pPr>
              <w:pStyle w:val="Tit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sz w:val="32"/>
                <w:szCs w:val="32"/>
              </w:rPr>
            </w:pPr>
            <w:r w:rsidRPr="5327FE5D" w:rsidR="05ED9C02">
              <w:rPr>
                <w:color w:val="000000" w:themeColor="text1" w:themeTint="FF" w:themeShade="FF"/>
                <w:sz w:val="32"/>
                <w:szCs w:val="32"/>
              </w:rPr>
              <w:t>Aman Verma</w:t>
            </w:r>
          </w:p>
        </w:tc>
      </w:tr>
    </w:tbl>
    <w:p w:rsidRPr="00BE5657" w:rsidR="00F33A4D" w:rsidP="5327FE5D" w:rsidRDefault="00544217" w14:paraId="253AABA5" w14:textId="0B864861">
      <w:pPr>
        <w:pStyle w:val="Contact"/>
        <w:spacing w:after="0"/>
        <w:rPr>
          <w:sz w:val="22"/>
          <w:szCs w:val="22"/>
        </w:rPr>
      </w:pPr>
      <w:r w:rsidRPr="5327FE5D" w:rsidR="5D24767F">
        <w:rPr>
          <w:sz w:val="22"/>
          <w:szCs w:val="22"/>
        </w:rPr>
        <w:t>1505 NE Valley Road Pullman 99163</w:t>
      </w:r>
      <w:r w:rsidRPr="5327FE5D" w:rsidR="00141A4C">
        <w:rPr>
          <w:sz w:val="22"/>
          <w:szCs w:val="22"/>
        </w:rPr>
        <w:t> | </w:t>
      </w:r>
      <w:r w:rsidRPr="5327FE5D" w:rsidR="1562C54D">
        <w:rPr>
          <w:sz w:val="22"/>
          <w:szCs w:val="22"/>
        </w:rPr>
        <w:t>aman56v@gmail.com</w:t>
      </w:r>
      <w:r w:rsidRPr="5327FE5D" w:rsidR="00FB3617">
        <w:rPr>
          <w:sz w:val="22"/>
          <w:szCs w:val="22"/>
        </w:rPr>
        <w:t xml:space="preserve"> </w:t>
      </w:r>
      <w:r w:rsidRPr="5327FE5D" w:rsidR="005C4F47">
        <w:rPr>
          <w:sz w:val="22"/>
          <w:szCs w:val="22"/>
        </w:rPr>
        <w:t xml:space="preserve">|</w:t>
      </w:r>
      <w:r w:rsidRPr="5327FE5D" w:rsidR="1BC95BB1">
        <w:rPr>
          <w:sz w:val="22"/>
          <w:szCs w:val="22"/>
        </w:rPr>
        <w:t xml:space="preserve"> </w:t>
      </w:r>
      <w:hyperlink r:id="Rcb9c21ed492f4c03">
        <w:r w:rsidRPr="5327FE5D" w:rsidR="1BC95BB1">
          <w:rPr>
            <w:rStyle w:val="Hyperlink"/>
            <w:sz w:val="22"/>
            <w:szCs w:val="22"/>
          </w:rPr>
          <w:t>https://www.linkedin.com/in/aman-verma-alpha</w:t>
        </w:r>
      </w:hyperlink>
    </w:p>
    <w:p w:rsidRPr="00BE5657" w:rsidR="00F33A4D" w:rsidP="5327FE5D" w:rsidRDefault="00544217" w14:paraId="7A0106D1" w14:textId="0BD4B579">
      <w:pPr>
        <w:pStyle w:val="Contact"/>
        <w:spacing w:after="0"/>
        <w:rPr>
          <w:sz w:val="22"/>
          <w:szCs w:val="22"/>
        </w:rPr>
      </w:pPr>
    </w:p>
    <w:p w:rsidRPr="00BE5657" w:rsidR="00F33A4D" w:rsidP="5327FE5D" w:rsidRDefault="00544217" w14:paraId="3BAA23B0" w14:textId="171C38AC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27FE5D" w:rsidR="4065D7F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Results-driven team player with a proven </w:t>
      </w:r>
      <w:r w:rsidRPr="5327FE5D" w:rsidR="4065D7F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record of accomplishment</w:t>
      </w:r>
      <w:r w:rsidRPr="5327FE5D" w:rsidR="4065D7F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seamlessly managing and excelling in multiple concurrent projects. I am eagerly pursuing an opportunity to make a significant impact as a dynamic software developer.</w:t>
      </w:r>
    </w:p>
    <w:p w:rsidRPr="0073200D" w:rsidR="0075155B" w:rsidP="00972E84" w:rsidRDefault="00DB0A1E" w14:paraId="0E3CCA5F" w14:textId="6BBF0EEC">
      <w:pPr>
        <w:pStyle w:val="Heading1"/>
        <w:spacing w:after="0"/>
        <w:rPr>
          <w:szCs w:val="28"/>
        </w:rPr>
      </w:pPr>
      <w:r w:rsidRPr="0073200D">
        <w:rPr>
          <w:szCs w:val="28"/>
        </w:rPr>
        <w:t>Education</w:t>
      </w:r>
    </w:p>
    <w:p w:rsidRPr="00BE5657" w:rsidR="0075155B" w:rsidP="00972E84" w:rsidRDefault="00DB0A1E" w14:paraId="4D2C53EF" w14:textId="16571FB0">
      <w:pPr>
        <w:pStyle w:val="Heading2"/>
        <w:spacing w:after="0"/>
        <w:rPr>
          <w:sz w:val="22"/>
          <w:szCs w:val="22"/>
        </w:rPr>
      </w:pPr>
      <w:r w:rsidRPr="5327FE5D" w:rsidR="00DB0A1E">
        <w:rPr>
          <w:sz w:val="22"/>
          <w:szCs w:val="22"/>
        </w:rPr>
        <w:t xml:space="preserve">Washington </w:t>
      </w:r>
      <w:r w:rsidRPr="5327FE5D" w:rsidR="71E14548">
        <w:rPr>
          <w:sz w:val="22"/>
          <w:szCs w:val="22"/>
        </w:rPr>
        <w:t>State</w:t>
      </w:r>
      <w:r w:rsidRPr="5327FE5D" w:rsidR="00DB0A1E">
        <w:rPr>
          <w:sz w:val="22"/>
          <w:szCs w:val="22"/>
        </w:rPr>
        <w:t xml:space="preserve"> University</w:t>
      </w:r>
      <w:r w:rsidRPr="5327FE5D" w:rsidR="0075155B">
        <w:rPr>
          <w:sz w:val="22"/>
          <w:szCs w:val="22"/>
        </w:rPr>
        <w:t> | </w:t>
      </w:r>
      <w:r w:rsidRPr="5327FE5D" w:rsidR="00DB0A1E">
        <w:rPr>
          <w:sz w:val="22"/>
          <w:szCs w:val="22"/>
        </w:rPr>
        <w:t>C</w:t>
      </w:r>
      <w:r w:rsidRPr="5327FE5D" w:rsidR="1106632E">
        <w:rPr>
          <w:sz w:val="22"/>
          <w:szCs w:val="22"/>
        </w:rPr>
        <w:t>yber Security</w:t>
      </w:r>
      <w:r w:rsidRPr="5327FE5D" w:rsidR="0075155B">
        <w:rPr>
          <w:sz w:val="22"/>
          <w:szCs w:val="22"/>
        </w:rPr>
        <w:t> </w:t>
      </w:r>
      <w:r w:rsidRPr="5327FE5D" w:rsidR="00DB0A1E">
        <w:rPr>
          <w:sz w:val="22"/>
          <w:szCs w:val="22"/>
        </w:rPr>
        <w:t>August 2023-Present</w:t>
      </w:r>
    </w:p>
    <w:p w:rsidRPr="00BE5657" w:rsidR="00670E0B" w:rsidP="00972E84" w:rsidRDefault="00670E0B" w14:paraId="09869E83" w14:textId="045F2ED9">
      <w:pPr>
        <w:pStyle w:val="Heading2"/>
        <w:spacing w:after="0"/>
        <w:ind w:left="720"/>
        <w:rPr>
          <w:sz w:val="22"/>
          <w:szCs w:val="22"/>
        </w:rPr>
      </w:pPr>
    </w:p>
    <w:p w:rsidRPr="00BE5657" w:rsidR="0075155B" w:rsidP="00972E84" w:rsidRDefault="00DB0A1E" w14:paraId="18F5E8FF" w14:textId="6F213998">
      <w:pPr>
        <w:pStyle w:val="Heading2"/>
        <w:spacing w:after="0"/>
        <w:rPr>
          <w:sz w:val="22"/>
          <w:szCs w:val="22"/>
        </w:rPr>
      </w:pPr>
      <w:r w:rsidRPr="5327FE5D" w:rsidR="2C01453D">
        <w:rPr>
          <w:sz w:val="22"/>
          <w:szCs w:val="22"/>
        </w:rPr>
        <w:t xml:space="preserve">SETH JAI </w:t>
      </w:r>
      <w:r w:rsidRPr="5327FE5D" w:rsidR="2C01453D">
        <w:rPr>
          <w:sz w:val="22"/>
          <w:szCs w:val="22"/>
        </w:rPr>
        <w:t>PARakash</w:t>
      </w:r>
      <w:r w:rsidRPr="5327FE5D" w:rsidR="2C01453D">
        <w:rPr>
          <w:sz w:val="22"/>
          <w:szCs w:val="22"/>
        </w:rPr>
        <w:t xml:space="preserve"> Polytechnic Damla</w:t>
      </w:r>
      <w:r w:rsidRPr="5327FE5D" w:rsidR="0075155B">
        <w:rPr>
          <w:sz w:val="22"/>
          <w:szCs w:val="22"/>
        </w:rPr>
        <w:t> | </w:t>
      </w:r>
      <w:r w:rsidRPr="5327FE5D" w:rsidR="291EDBE2">
        <w:rPr>
          <w:sz w:val="22"/>
          <w:szCs w:val="22"/>
        </w:rPr>
        <w:t>Diploma in Computer Engineering</w:t>
      </w:r>
      <w:r w:rsidRPr="5327FE5D" w:rsidR="7DF4B9A7">
        <w:rPr>
          <w:sz w:val="22"/>
          <w:szCs w:val="22"/>
        </w:rPr>
        <w:t> |</w:t>
      </w:r>
      <w:r w:rsidRPr="5327FE5D" w:rsidR="0075155B">
        <w:rPr>
          <w:sz w:val="22"/>
          <w:szCs w:val="22"/>
        </w:rPr>
        <w:t> </w:t>
      </w:r>
      <w:r w:rsidRPr="5327FE5D" w:rsidR="0B53B7D6">
        <w:rPr>
          <w:sz w:val="22"/>
          <w:szCs w:val="22"/>
        </w:rPr>
        <w:t>August 2019</w:t>
      </w:r>
      <w:r w:rsidRPr="5327FE5D" w:rsidR="00DB0A1E">
        <w:rPr>
          <w:sz w:val="22"/>
          <w:szCs w:val="22"/>
        </w:rPr>
        <w:t xml:space="preserve"> </w:t>
      </w:r>
      <w:r w:rsidRPr="5327FE5D" w:rsidR="00196D80">
        <w:rPr>
          <w:sz w:val="22"/>
          <w:szCs w:val="22"/>
        </w:rPr>
        <w:t>–</w:t>
      </w:r>
      <w:r w:rsidRPr="5327FE5D" w:rsidR="00DB0A1E">
        <w:rPr>
          <w:sz w:val="22"/>
          <w:szCs w:val="22"/>
        </w:rPr>
        <w:t xml:space="preserve"> </w:t>
      </w:r>
      <w:r w:rsidRPr="5327FE5D" w:rsidR="00196D80">
        <w:rPr>
          <w:sz w:val="22"/>
          <w:szCs w:val="22"/>
        </w:rPr>
        <w:t>J</w:t>
      </w:r>
      <w:r w:rsidRPr="5327FE5D" w:rsidR="6BA1BCD3">
        <w:rPr>
          <w:sz w:val="22"/>
          <w:szCs w:val="22"/>
        </w:rPr>
        <w:t>ULY</w:t>
      </w:r>
      <w:r w:rsidRPr="5327FE5D" w:rsidR="00196D80">
        <w:rPr>
          <w:sz w:val="22"/>
          <w:szCs w:val="22"/>
        </w:rPr>
        <w:t xml:space="preserve"> 202</w:t>
      </w:r>
      <w:r w:rsidRPr="5327FE5D" w:rsidR="6BA1BCD3">
        <w:rPr>
          <w:sz w:val="22"/>
          <w:szCs w:val="22"/>
        </w:rPr>
        <w:t>2</w:t>
      </w:r>
    </w:p>
    <w:p w:rsidRPr="00BE5657" w:rsidR="006270A9" w:rsidP="00972E84" w:rsidRDefault="00C62309" w14:paraId="06BDD206" w14:textId="45BE320D">
      <w:pPr>
        <w:pStyle w:val="ListBullet"/>
        <w:spacing w:after="0"/>
        <w:rPr/>
      </w:pPr>
      <w:r w:rsidR="00C62309">
        <w:rPr/>
        <w:t>GPA:</w:t>
      </w:r>
      <w:r w:rsidR="00AA0F74">
        <w:rPr/>
        <w:t xml:space="preserve"> 3.</w:t>
      </w:r>
      <w:r w:rsidR="048E9BDD">
        <w:rPr/>
        <w:t>6</w:t>
      </w:r>
      <w:r w:rsidR="008048DB">
        <w:rPr/>
        <w:t xml:space="preserve"> out of 4.0</w:t>
      </w:r>
    </w:p>
    <w:p w:rsidRPr="00BE5657" w:rsidR="00670E0B" w:rsidP="00972E84" w:rsidRDefault="00670E0B" w14:paraId="374219D3" w14:textId="70DDB779">
      <w:pPr>
        <w:pStyle w:val="ListBullet"/>
        <w:spacing w:after="0"/>
        <w:rPr/>
      </w:pPr>
      <w:r w:rsidR="76EF2514">
        <w:rPr/>
        <w:t>I learned</w:t>
      </w:r>
      <w:r w:rsidR="00670E0B">
        <w:rPr/>
        <w:t xml:space="preserve"> PHP, C, HTML, Java,</w:t>
      </w:r>
      <w:r w:rsidR="0293AC32">
        <w:rPr/>
        <w:t xml:space="preserve"> </w:t>
      </w:r>
      <w:r w:rsidR="03BA3582">
        <w:rPr/>
        <w:t>SQL, Python</w:t>
      </w:r>
      <w:r w:rsidR="61895E6D">
        <w:rPr/>
        <w:t xml:space="preserve">, JavaScript, Ruby, React-JS, </w:t>
      </w:r>
      <w:r w:rsidR="61895E6D">
        <w:rPr/>
        <w:t>c++</w:t>
      </w:r>
      <w:r w:rsidR="61895E6D">
        <w:rPr/>
        <w:t xml:space="preserve">, CSS, </w:t>
      </w:r>
      <w:r w:rsidR="2C773E45">
        <w:rPr/>
        <w:t>Kotlin, GO.</w:t>
      </w:r>
    </w:p>
    <w:p w:rsidRPr="00BE5657" w:rsidR="00AA0F74" w:rsidP="00972E84" w:rsidRDefault="00AA0F74" w14:paraId="0B30C0FE" w14:textId="26506091">
      <w:pPr>
        <w:pStyle w:val="ListBullet"/>
        <w:spacing w:after="0"/>
        <w:rPr/>
      </w:pPr>
      <w:r w:rsidR="00AA0F74">
        <w:rPr/>
        <w:t xml:space="preserve"> Successfully completed </w:t>
      </w:r>
      <w:r w:rsidR="2F4D9F4A">
        <w:rPr/>
        <w:t>6</w:t>
      </w:r>
      <w:r w:rsidR="00AA0F74">
        <w:rPr/>
        <w:t xml:space="preserve"> semesters pursuing </w:t>
      </w:r>
      <w:r w:rsidR="390F5308">
        <w:rPr/>
        <w:t>my Diploma in Computer Engineering</w:t>
      </w:r>
      <w:r w:rsidR="00670E0B">
        <w:rPr/>
        <w:t>.</w:t>
      </w:r>
    </w:p>
    <w:p w:rsidR="00E76005" w:rsidP="5327FE5D" w:rsidRDefault="00E76005" w14:paraId="433EE783" w14:textId="283D515C">
      <w:pPr>
        <w:pStyle w:val="Heading1"/>
        <w:spacing w:after="0"/>
      </w:pPr>
      <w:r w:rsidR="00E76005">
        <w:rPr/>
        <w:t>Certification</w:t>
      </w:r>
    </w:p>
    <w:p w:rsidRPr="00BE5657" w:rsidR="00E76005" w:rsidP="00972E84" w:rsidRDefault="00E76005" w14:paraId="30BBC088" w14:textId="77777777">
      <w:pPr>
        <w:pStyle w:val="ListBullet"/>
        <w:spacing w:after="0"/>
        <w:rPr/>
      </w:pPr>
      <w:r w:rsidR="00E76005">
        <w:rPr/>
        <w:t>Web Development</w:t>
      </w:r>
      <w:r>
        <w:tab/>
      </w:r>
    </w:p>
    <w:p w:rsidR="49F89D07" w:rsidP="5327FE5D" w:rsidRDefault="49F89D07" w14:paraId="698DD733" w14:textId="022AEC69">
      <w:pPr>
        <w:pStyle w:val="ListBullet"/>
        <w:spacing w:after="0"/>
        <w:rPr/>
      </w:pPr>
      <w:r w:rsidR="49F89D07">
        <w:rPr/>
        <w:t>Programming in C</w:t>
      </w:r>
    </w:p>
    <w:p w:rsidR="49F89D07" w:rsidP="5327FE5D" w:rsidRDefault="49F89D07" w14:paraId="66BC970D" w14:textId="565F77CA">
      <w:pPr>
        <w:pStyle w:val="ListBullet"/>
        <w:spacing w:after="0"/>
        <w:rPr/>
      </w:pPr>
      <w:r w:rsidR="49F89D07">
        <w:rPr/>
        <w:t>Certified Ethical Hacker (CEH)</w:t>
      </w:r>
    </w:p>
    <w:p w:rsidR="563CD56D" w:rsidP="5327FE5D" w:rsidRDefault="563CD56D" w14:paraId="39D74C2F" w14:textId="672B6921">
      <w:pPr>
        <w:pStyle w:val="ListBullet"/>
        <w:spacing w:after="0"/>
        <w:rPr/>
      </w:pPr>
      <w:r w:rsidR="563CD56D">
        <w:rPr/>
        <w:t>UNIX Badge</w:t>
      </w:r>
    </w:p>
    <w:p w:rsidRPr="007136E9" w:rsidR="00445342" w:rsidP="007136E9" w:rsidRDefault="007136E9" w14:paraId="3B2EDF63" w14:textId="29575FAB">
      <w:pPr>
        <w:pStyle w:val="Heading1"/>
        <w:spacing w:after="0"/>
        <w:rPr>
          <w:szCs w:val="28"/>
        </w:rPr>
      </w:pPr>
      <w:r>
        <w:rPr>
          <w:szCs w:val="28"/>
        </w:rPr>
        <w:t>Extra Curriculum</w:t>
      </w:r>
    </w:p>
    <w:p w:rsidRPr="0073200D" w:rsidR="00196D80" w:rsidP="5327FE5D" w:rsidRDefault="00196D80" w14:paraId="45BAE175" w14:textId="1C124311">
      <w:pPr>
        <w:pStyle w:val="Heading1"/>
        <w:numPr>
          <w:ilvl w:val="0"/>
          <w:numId w:val="29"/>
        </w:numPr>
        <w:spacing w:after="0" w:line="288" w:lineRule="auto"/>
        <w:rPr>
          <w:b w:val="0"/>
          <w:bCs w:val="0"/>
          <w:color w:val="404040" w:themeColor="text1" w:themeTint="BF" w:themeShade="FF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5327FE5D" w:rsidR="00196D80">
        <w:rPr>
          <w:b w:val="0"/>
          <w:bCs w:val="0"/>
          <w:color w:val="404040" w:themeColor="text1" w:themeTint="BF" w:themeShade="FF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President [Aug 202</w:t>
      </w:r>
      <w:r w:rsidRPr="5327FE5D" w:rsidR="30279F0C">
        <w:rPr>
          <w:b w:val="0"/>
          <w:bCs w:val="0"/>
          <w:color w:val="404040" w:themeColor="text1" w:themeTint="BF" w:themeShade="FF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5327FE5D" w:rsidR="00196D80">
        <w:rPr>
          <w:b w:val="0"/>
          <w:bCs w:val="0"/>
          <w:color w:val="404040" w:themeColor="text1" w:themeTint="BF" w:themeShade="FF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5327FE5D" w:rsidR="1CD6FF2D">
        <w:rPr>
          <w:b w:val="0"/>
          <w:bCs w:val="0"/>
          <w:color w:val="404040" w:themeColor="text1" w:themeTint="BF" w:themeShade="FF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</w:t>
      </w:r>
      <w:r w:rsidRPr="5327FE5D" w:rsidR="00196D80">
        <w:rPr>
          <w:b w:val="0"/>
          <w:bCs w:val="0"/>
          <w:color w:val="404040" w:themeColor="text1" w:themeTint="BF" w:themeShade="FF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2023]</w:t>
      </w:r>
    </w:p>
    <w:p w:rsidRPr="00BE5657" w:rsidR="00196D80" w:rsidP="00972E84" w:rsidRDefault="00196D80" w14:paraId="7CB30106" w14:textId="6350A8D0">
      <w:pPr>
        <w:spacing w:after="0"/>
        <w:ind w:left="720"/>
      </w:pPr>
      <w:r w:rsidR="00196D80">
        <w:rPr/>
        <w:t>-</w:t>
      </w:r>
      <w:r w:rsidR="60434D02">
        <w:rPr/>
        <w:t xml:space="preserve">Started </w:t>
      </w:r>
      <w:r w:rsidR="3E259B69">
        <w:rPr/>
        <w:t xml:space="preserve">a Cyber security Club at my college and </w:t>
      </w:r>
      <w:r w:rsidR="4559644B">
        <w:rPr/>
        <w:t>instructed</w:t>
      </w:r>
      <w:r w:rsidR="3E259B69">
        <w:rPr/>
        <w:t xml:space="preserve"> students and faculty to be on </w:t>
      </w:r>
      <w:r w:rsidR="5EEF93FA">
        <w:rPr/>
        <w:t>the</w:t>
      </w:r>
      <w:r w:rsidR="3E259B69">
        <w:rPr/>
        <w:t xml:space="preserve"> internet.</w:t>
      </w:r>
    </w:p>
    <w:p w:rsidRPr="0073200D" w:rsidR="00196D80" w:rsidP="00972E84" w:rsidRDefault="00196D80" w14:paraId="198C749A" w14:textId="529A9444">
      <w:pPr>
        <w:pStyle w:val="Heading1"/>
        <w:numPr>
          <w:ilvl w:val="0"/>
          <w:numId w:val="29"/>
        </w:numPr>
        <w:spacing w:after="0"/>
        <w:rPr>
          <w:b w:val="0"/>
          <w:b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00D" w:rsidR="4C636A1C">
        <w:rPr>
          <w:b w:val="0"/>
          <w:b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Analyst </w:t>
      </w:r>
      <w:r w:rsidRPr="0073200D" w:rsidR="00196D80">
        <w:rPr>
          <w:b w:val="0"/>
          <w:b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[Jan 202</w:t>
      </w:r>
      <w:r w:rsidRPr="0073200D" w:rsidR="01ED33EA">
        <w:rPr>
          <w:b w:val="0"/>
          <w:b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0 - Present</w:t>
      </w:r>
      <w:r w:rsidRPr="0073200D" w:rsidR="00196D80">
        <w:rPr>
          <w:b w:val="0"/>
          <w:b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6C164EA0" w:rsidP="5327FE5D" w:rsidRDefault="6C164EA0" w14:paraId="3DFB6E35" w14:textId="1CD87FEF">
      <w:pPr>
        <w:pStyle w:val="Normal"/>
      </w:pPr>
      <w:r w:rsidR="6C164EA0">
        <w:rPr/>
        <w:t>-Worked as Cybersecurity analyst (Freelancer) a</w:t>
      </w:r>
      <w:r w:rsidR="15036FBA">
        <w:rPr/>
        <w:t>nd</w:t>
      </w:r>
      <w:r w:rsidR="6C164EA0">
        <w:rPr/>
        <w:t xml:space="preserve"> got some monetary rewards and Hall of Fame </w:t>
      </w:r>
      <w:r>
        <w:tab/>
      </w:r>
      <w:r w:rsidR="6C164EA0">
        <w:rPr/>
        <w:t>at:</w:t>
      </w:r>
    </w:p>
    <w:p w:rsidR="03A71007" w:rsidP="5327FE5D" w:rsidRDefault="03A71007" w14:paraId="49D8ECCC" w14:textId="5475E954">
      <w:pPr>
        <w:pStyle w:val="Normal"/>
      </w:pPr>
      <w:r w:rsidR="03A71007">
        <w:rPr/>
        <w:t>Un.org, basf.com, m-files.com, knaw.nl, iom.int</w:t>
      </w:r>
      <w:r w:rsidR="4E94EFDE">
        <w:rPr/>
        <w:t>, ilo.org, Philips, Panasonic</w:t>
      </w:r>
      <w:r w:rsidR="6625B144">
        <w:rPr/>
        <w:t xml:space="preserve"> </w:t>
      </w:r>
      <w:r w:rsidR="6625B144">
        <w:rPr/>
        <w:t>and many more.</w:t>
      </w:r>
    </w:p>
    <w:p w:rsidRPr="00BE5657" w:rsidR="006270A9" w:rsidP="00972E84" w:rsidRDefault="00F94328" w14:paraId="5E64CED2" w14:textId="5FC6CBC0">
      <w:pPr>
        <w:pStyle w:val="Heading1"/>
        <w:spacing w:after="0"/>
        <w:rPr>
          <w:sz w:val="22"/>
          <w:szCs w:val="22"/>
        </w:rPr>
      </w:pPr>
      <w:sdt>
        <w:sdtPr>
          <w:rPr>
            <w:sz w:val="22"/>
            <w:szCs w:val="22"/>
          </w:rPr>
          <w:alias w:val="Skills &amp; Abilities:"/>
          <w:tag w:val="Skills &amp; Abilities:"/>
          <w:id w:val="458624136"/>
          <w:placeholder>
            <w:docPart w:val="99F9F28A94904FF8AF2192AD37D8AA2F"/>
          </w:placeholder>
          <w:temporary/>
          <w:showingPlcHdr/>
          <w15:appearance w15:val="hidden"/>
        </w:sdtPr>
        <w:sdtEndPr/>
        <w:sdtContent>
          <w:r w:rsidRPr="0073200D" w:rsidR="009D5933">
            <w:rPr>
              <w:szCs w:val="28"/>
            </w:rPr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Pr="00BE5657" w:rsidR="00545B7A" w:rsidTr="5327FE5D" w14:paraId="76F77533" w14:textId="77777777">
        <w:tc>
          <w:tcPr>
            <w:tcW w:w="4963" w:type="dxa"/>
            <w:tcMar/>
          </w:tcPr>
          <w:p w:rsidRPr="00BE5657" w:rsidR="00196D80" w:rsidP="5327FE5D" w:rsidRDefault="00196D80" w14:paraId="3052C445" w14:textId="7E0CFF25">
            <w:pPr>
              <w:pStyle w:val="ListBullet"/>
              <w:spacing w:after="0"/>
              <w:rPr>
                <w:rFonts w:ascii="Cambria" w:hAnsi="Cambria" w:eastAsia="Cambria" w:cs="Cambria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27FE5D" w:rsidR="5C1CF333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Collaborative Team Player</w:t>
            </w:r>
          </w:p>
          <w:p w:rsidRPr="00BE5657" w:rsidR="00196D80" w:rsidP="5327FE5D" w:rsidRDefault="00196D80" w14:paraId="2C840FAF" w14:textId="5E69B676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5C1CF333">
              <w:rPr/>
              <w:t>Debugging</w:t>
            </w:r>
            <w:r w:rsidR="5C1CF333">
              <w:rPr/>
              <w:t xml:space="preserve"> Codes</w:t>
            </w:r>
          </w:p>
          <w:p w:rsidRPr="00BE5657" w:rsidR="00196D80" w:rsidP="5327FE5D" w:rsidRDefault="00196D80" w14:paraId="675B9C93" w14:textId="3C9CB350">
            <w:pPr>
              <w:pStyle w:val="ListBullet"/>
              <w:spacing w:after="0"/>
              <w:rPr>
                <w:rFonts w:ascii="Cambria" w:hAnsi="Cambria" w:eastAsia="Cambria" w:cs="Cambria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</w:pPr>
            <w:r w:rsidRPr="5327FE5D" w:rsidR="2D71696F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Engaged Listener</w:t>
            </w:r>
          </w:p>
        </w:tc>
        <w:tc>
          <w:tcPr>
            <w:tcW w:w="4963" w:type="dxa"/>
            <w:tcMar/>
          </w:tcPr>
          <w:p w:rsidRPr="00BE5657" w:rsidR="00545B7A" w:rsidP="5327FE5D" w:rsidRDefault="00196D80" w14:paraId="1A030B5A" w14:textId="17A559A5">
            <w:pPr>
              <w:pStyle w:val="ListBullet"/>
              <w:spacing w:after="0"/>
              <w:rPr>
                <w:rFonts w:ascii="Cambria" w:hAnsi="Cambria" w:eastAsia="Cambria" w:cs="Cambria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27FE5D" w:rsidR="2D71696F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Effective Communication</w:t>
            </w:r>
          </w:p>
          <w:p w:rsidRPr="00BE5657" w:rsidR="00C62309" w:rsidP="00972E84" w:rsidRDefault="00C62309" w14:paraId="29C40EB2" w14:textId="0865D7B6">
            <w:pPr>
              <w:pStyle w:val="ListBullet"/>
              <w:spacing w:after="0"/>
              <w:rPr/>
            </w:pPr>
            <w:r w:rsidR="00C62309">
              <w:rPr/>
              <w:t>Problem Solving</w:t>
            </w:r>
          </w:p>
          <w:p w:rsidRPr="00BE5657" w:rsidR="001D489B" w:rsidP="00972E84" w:rsidRDefault="00196D80" w14:paraId="7AFA7F6D" w14:textId="47096650">
            <w:pPr>
              <w:pStyle w:val="ListBullet"/>
              <w:spacing w:after="0"/>
              <w:rPr/>
            </w:pPr>
            <w:r w:rsidR="00196D80">
              <w:rPr/>
              <w:t>Time Management Skills</w:t>
            </w:r>
          </w:p>
        </w:tc>
      </w:tr>
    </w:tbl>
    <w:p w:rsidRPr="00BE5657" w:rsidR="006270A9" w:rsidP="00972E84" w:rsidRDefault="00F94328" w14:paraId="0E58286E" w14:textId="77777777">
      <w:pPr>
        <w:pStyle w:val="Heading1"/>
        <w:spacing w:after="0"/>
        <w:rPr>
          <w:sz w:val="22"/>
          <w:szCs w:val="22"/>
        </w:rPr>
      </w:pPr>
      <w:sdt>
        <w:sdtPr>
          <w:rPr>
            <w:sz w:val="22"/>
            <w:szCs w:val="22"/>
          </w:rPr>
          <w:id w:val="-1563174732"/>
          <w:placeholder>
            <w:docPart w:val="59390CD0F0F64760A66B2E7D0B658616"/>
          </w:placeholder>
          <w:temporary/>
          <w:showingPlcHdr/>
          <w15:appearance w15:val="hidden"/>
        </w:sdtPr>
        <w:sdtEndPr/>
        <w:sdtContent>
          <w:r w:rsidRPr="0073200D" w:rsidR="00FB3617">
            <w:rPr>
              <w:szCs w:val="28"/>
            </w:rPr>
            <w:t>Activities and Interests</w:t>
          </w:r>
        </w:sdtContent>
      </w:sdt>
    </w:p>
    <w:p w:rsidRPr="00BE5657" w:rsidR="001B29CF" w:rsidP="5327FE5D" w:rsidRDefault="00755FA8" w14:paraId="6713C406" w14:textId="55341CAF">
      <w:pPr>
        <w:spacing w:after="0"/>
        <w:rPr>
          <w:spacing w:val="2"/>
        </w:rPr>
      </w:pPr>
      <w:r w:rsidRPr="5327FE5D" w:rsidR="7F80B637">
        <w:rPr>
          <w:color w:val="374151"/>
          <w:sz w:val="24"/>
          <w:szCs w:val="24"/>
        </w:rPr>
        <w:t>Reading</w:t>
      </w:r>
      <w:r w:rsidRPr="5327FE5D" w:rsidR="00755FA8">
        <w:rPr>
          <w:color w:val="374151"/>
          <w:sz w:val="24"/>
          <w:szCs w:val="24"/>
        </w:rPr>
        <w:t>,</w:t>
      </w:r>
      <w:r w:rsidRPr="5327FE5D" w:rsidR="54BCE793">
        <w:rPr>
          <w:color w:val="374151"/>
          <w:sz w:val="24"/>
          <w:szCs w:val="24"/>
        </w:rPr>
        <w:t xml:space="preserve"> Playing Cricket,</w:t>
      </w:r>
      <w:r w:rsidRPr="5327FE5D" w:rsidR="00755FA8">
        <w:rPr>
          <w:color w:val="374151"/>
          <w:sz w:val="24"/>
          <w:szCs w:val="24"/>
        </w:rPr>
        <w:t xml:space="preserve"> Listening to Music, Coding and </w:t>
      </w:r>
      <w:r w:rsidRPr="5327FE5D" w:rsidR="05E74C9C">
        <w:rPr>
          <w:color w:val="374151"/>
          <w:sz w:val="24"/>
          <w:szCs w:val="24"/>
        </w:rPr>
        <w:t>Solving LEET code problems.</w:t>
      </w:r>
    </w:p>
    <w:sectPr w:rsidRPr="00BE5657" w:rsidR="001B29CF" w:rsidSect="00EC3D9F">
      <w:footerReference w:type="default" r:id="rId11"/>
      <w:type w:val="continuous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0A1E" w:rsidRDefault="00DB0A1E" w14:paraId="17E55C56" w14:textId="77777777">
      <w:pPr>
        <w:spacing w:after="0"/>
      </w:pPr>
      <w:r>
        <w:separator/>
      </w:r>
    </w:p>
  </w:endnote>
  <w:endnote w:type="continuationSeparator" w:id="0">
    <w:p w:rsidR="00DB0A1E" w:rsidRDefault="00DB0A1E" w14:paraId="7F84B2C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A1AEDCD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0A1E" w:rsidRDefault="00DB0A1E" w14:paraId="3D82C171" w14:textId="77777777">
      <w:pPr>
        <w:spacing w:after="0"/>
      </w:pPr>
      <w:r>
        <w:separator/>
      </w:r>
    </w:p>
  </w:footnote>
  <w:footnote w:type="continuationSeparator" w:id="0">
    <w:p w:rsidR="00DB0A1E" w:rsidRDefault="00DB0A1E" w14:paraId="35CB5700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NylGqiYIDhT5ag" int2:id="IoYPJu62">
      <int2:state int2:type="AugLoop_Text_Critique" int2:value="Rejected"/>
    </int2:textHash>
    <int2:textHash int2:hashCode="z1QfnGEAEgxt1G" int2:id="t4H7A0sI">
      <int2:state int2:type="AugLoop_Text_Critique" int2:value="Rejected"/>
    </int2:textHash>
    <int2:entireDocument int2:id="9S0bWb5y">
      <int2:extLst>
        <oel:ext uri="E302BA01-7950-474C-9AD3-286E660C40A8">
          <int2:similaritySummary int2:version="1" int2:runId="1694154574831" int2:tilesCheckedInThisRun="29" int2:totalNumOfTiles="29" int2:similarityAnnotationCount="0" int2:numWords="191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504C9212-3D6403B1 31243D27-0B864861 7A0106D1-0BD4B579 3BAA23B0-171C38AC 0E3CCA5F-6BBF0EEC 4D2C53EF-16571FB0 09869E83-045F2ED9 18F5E8FF-6F213998 06BDD206-45BE320D 374219D3-70DDB779 0B30C0FE-26506091 433EE783-283D515C 30BBC088-77777777 698DD733-022AEC69 66BC970D-565F77CA 39D74C2F-672B6921 3B2EDF63-29575FAB 45BAE175-1C124311 7CB30106-6350A8D0 198C749A-5F8AA40B 3DFB6E35-1CD87FEF 49D8ECCC-5475E954 5E64CED2-5FC6CBC0 3052C445-7E0CFF25 2C840FAF-5E69B676 675B9C93-3C9CB350 1A030B5A-17A559A5 29C40EB2-0865D7B6 7AFA7F6D-47096650 0E58286E-77777777 6713C406-55341CAF 5A1AEDCD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5744749"/>
    <w:multiLevelType w:val="hybridMultilevel"/>
    <w:tmpl w:val="FD0EBD0C"/>
    <w:lvl w:ilvl="0" w:tplc="7E6C95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0EB0"/>
    <w:multiLevelType w:val="hybridMultilevel"/>
    <w:tmpl w:val="3E466D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903575"/>
    <w:multiLevelType w:val="hybridMultilevel"/>
    <w:tmpl w:val="F0605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990644"/>
    <w:multiLevelType w:val="hybridMultilevel"/>
    <w:tmpl w:val="4192CDF4"/>
    <w:lvl w:ilvl="0" w:tplc="7E6C95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30228298">
    <w:abstractNumId w:val="9"/>
  </w:num>
  <w:num w:numId="2" w16cid:durableId="1031494323">
    <w:abstractNumId w:val="9"/>
    <w:lvlOverride w:ilvl="0">
      <w:startOverride w:val="1"/>
    </w:lvlOverride>
  </w:num>
  <w:num w:numId="3" w16cid:durableId="1553692039">
    <w:abstractNumId w:val="9"/>
    <w:lvlOverride w:ilvl="0">
      <w:startOverride w:val="1"/>
    </w:lvlOverride>
  </w:num>
  <w:num w:numId="4" w16cid:durableId="1008630958">
    <w:abstractNumId w:val="9"/>
    <w:lvlOverride w:ilvl="0">
      <w:startOverride w:val="1"/>
    </w:lvlOverride>
  </w:num>
  <w:num w:numId="5" w16cid:durableId="564529792">
    <w:abstractNumId w:val="8"/>
  </w:num>
  <w:num w:numId="6" w16cid:durableId="1144932308">
    <w:abstractNumId w:val="7"/>
  </w:num>
  <w:num w:numId="7" w16cid:durableId="1753351698">
    <w:abstractNumId w:val="6"/>
  </w:num>
  <w:num w:numId="8" w16cid:durableId="991101485">
    <w:abstractNumId w:val="5"/>
  </w:num>
  <w:num w:numId="9" w16cid:durableId="129175947">
    <w:abstractNumId w:val="4"/>
  </w:num>
  <w:num w:numId="10" w16cid:durableId="1328241788">
    <w:abstractNumId w:val="3"/>
  </w:num>
  <w:num w:numId="11" w16cid:durableId="2092315543">
    <w:abstractNumId w:val="2"/>
  </w:num>
  <w:num w:numId="12" w16cid:durableId="753627296">
    <w:abstractNumId w:val="1"/>
  </w:num>
  <w:num w:numId="13" w16cid:durableId="1088967335">
    <w:abstractNumId w:val="0"/>
  </w:num>
  <w:num w:numId="14" w16cid:durableId="266470715">
    <w:abstractNumId w:val="16"/>
  </w:num>
  <w:num w:numId="15" w16cid:durableId="802894696">
    <w:abstractNumId w:val="21"/>
  </w:num>
  <w:num w:numId="16" w16cid:durableId="126628808">
    <w:abstractNumId w:val="13"/>
  </w:num>
  <w:num w:numId="17" w16cid:durableId="2021464280">
    <w:abstractNumId w:val="19"/>
  </w:num>
  <w:num w:numId="18" w16cid:durableId="548537516">
    <w:abstractNumId w:val="10"/>
  </w:num>
  <w:num w:numId="19" w16cid:durableId="2126384276">
    <w:abstractNumId w:val="26"/>
  </w:num>
  <w:num w:numId="20" w16cid:durableId="469173800">
    <w:abstractNumId w:val="22"/>
  </w:num>
  <w:num w:numId="21" w16cid:durableId="176503599">
    <w:abstractNumId w:val="11"/>
  </w:num>
  <w:num w:numId="22" w16cid:durableId="36974735">
    <w:abstractNumId w:val="17"/>
  </w:num>
  <w:num w:numId="23" w16cid:durableId="1873762253">
    <w:abstractNumId w:val="25"/>
  </w:num>
  <w:num w:numId="24" w16cid:durableId="1701784077">
    <w:abstractNumId w:val="12"/>
  </w:num>
  <w:num w:numId="25" w16cid:durableId="352656302">
    <w:abstractNumId w:val="15"/>
  </w:num>
  <w:num w:numId="26" w16cid:durableId="265159459">
    <w:abstractNumId w:val="24"/>
  </w:num>
  <w:num w:numId="27" w16cid:durableId="1288971354">
    <w:abstractNumId w:val="23"/>
  </w:num>
  <w:num w:numId="28" w16cid:durableId="1371804704">
    <w:abstractNumId w:val="20"/>
  </w:num>
  <w:num w:numId="29" w16cid:durableId="407267538">
    <w:abstractNumId w:val="14"/>
  </w:num>
  <w:num w:numId="30" w16cid:durableId="507985623">
    <w:abstractNumId w:val="27"/>
  </w:num>
  <w:num w:numId="31" w16cid:durableId="7198628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1E"/>
    <w:rsid w:val="0001582B"/>
    <w:rsid w:val="0007149E"/>
    <w:rsid w:val="00082E6D"/>
    <w:rsid w:val="000A4F59"/>
    <w:rsid w:val="000F6F53"/>
    <w:rsid w:val="00137193"/>
    <w:rsid w:val="00141A4C"/>
    <w:rsid w:val="00196D80"/>
    <w:rsid w:val="001B29CF"/>
    <w:rsid w:val="001D489B"/>
    <w:rsid w:val="00232312"/>
    <w:rsid w:val="00252883"/>
    <w:rsid w:val="0028220F"/>
    <w:rsid w:val="0029269F"/>
    <w:rsid w:val="002D77E3"/>
    <w:rsid w:val="002F560A"/>
    <w:rsid w:val="00302F78"/>
    <w:rsid w:val="003523A2"/>
    <w:rsid w:val="00356C14"/>
    <w:rsid w:val="00360C19"/>
    <w:rsid w:val="00380768"/>
    <w:rsid w:val="003B7FA6"/>
    <w:rsid w:val="00435AB1"/>
    <w:rsid w:val="00445342"/>
    <w:rsid w:val="00460E93"/>
    <w:rsid w:val="004677B8"/>
    <w:rsid w:val="004B417F"/>
    <w:rsid w:val="0051040A"/>
    <w:rsid w:val="00544217"/>
    <w:rsid w:val="00544927"/>
    <w:rsid w:val="00545B7A"/>
    <w:rsid w:val="00557E35"/>
    <w:rsid w:val="00584EB7"/>
    <w:rsid w:val="005C4F47"/>
    <w:rsid w:val="00617B26"/>
    <w:rsid w:val="006270A9"/>
    <w:rsid w:val="00670E0B"/>
    <w:rsid w:val="00675956"/>
    <w:rsid w:val="00676587"/>
    <w:rsid w:val="00681034"/>
    <w:rsid w:val="006A3364"/>
    <w:rsid w:val="006C0F35"/>
    <w:rsid w:val="006F7A9E"/>
    <w:rsid w:val="00703CA3"/>
    <w:rsid w:val="00705944"/>
    <w:rsid w:val="00706247"/>
    <w:rsid w:val="007136E9"/>
    <w:rsid w:val="0073200D"/>
    <w:rsid w:val="007405D0"/>
    <w:rsid w:val="00741202"/>
    <w:rsid w:val="0075155B"/>
    <w:rsid w:val="00755FA8"/>
    <w:rsid w:val="00787CAF"/>
    <w:rsid w:val="008048DB"/>
    <w:rsid w:val="00816216"/>
    <w:rsid w:val="00817D41"/>
    <w:rsid w:val="00834D92"/>
    <w:rsid w:val="0087734B"/>
    <w:rsid w:val="00972E84"/>
    <w:rsid w:val="00986CA0"/>
    <w:rsid w:val="009B7B39"/>
    <w:rsid w:val="009C4DED"/>
    <w:rsid w:val="009D31CF"/>
    <w:rsid w:val="009D5933"/>
    <w:rsid w:val="009F2555"/>
    <w:rsid w:val="00A35217"/>
    <w:rsid w:val="00A931C4"/>
    <w:rsid w:val="00AA0F74"/>
    <w:rsid w:val="00AA5D30"/>
    <w:rsid w:val="00B82346"/>
    <w:rsid w:val="00B9624E"/>
    <w:rsid w:val="00BD768D"/>
    <w:rsid w:val="00BE5657"/>
    <w:rsid w:val="00C61F8E"/>
    <w:rsid w:val="00C62309"/>
    <w:rsid w:val="00D51981"/>
    <w:rsid w:val="00D66BAB"/>
    <w:rsid w:val="00D7548E"/>
    <w:rsid w:val="00DA614C"/>
    <w:rsid w:val="00DB0A1E"/>
    <w:rsid w:val="00DC36F0"/>
    <w:rsid w:val="00E255D4"/>
    <w:rsid w:val="00E63BB6"/>
    <w:rsid w:val="00E76005"/>
    <w:rsid w:val="00E83E4B"/>
    <w:rsid w:val="00EC3D9F"/>
    <w:rsid w:val="00ED2268"/>
    <w:rsid w:val="00EE42A8"/>
    <w:rsid w:val="00F31B40"/>
    <w:rsid w:val="00F33A4D"/>
    <w:rsid w:val="00F52D1C"/>
    <w:rsid w:val="00F86AA5"/>
    <w:rsid w:val="00F94328"/>
    <w:rsid w:val="00FB3617"/>
    <w:rsid w:val="01ED33EA"/>
    <w:rsid w:val="0293AC32"/>
    <w:rsid w:val="03A71007"/>
    <w:rsid w:val="03BA3582"/>
    <w:rsid w:val="048E9BDD"/>
    <w:rsid w:val="04A45C2B"/>
    <w:rsid w:val="05E74C9C"/>
    <w:rsid w:val="05ED9C02"/>
    <w:rsid w:val="07E15ABD"/>
    <w:rsid w:val="07F29594"/>
    <w:rsid w:val="094D1E25"/>
    <w:rsid w:val="098E65F5"/>
    <w:rsid w:val="0B53B7D6"/>
    <w:rsid w:val="1106632E"/>
    <w:rsid w:val="119977DA"/>
    <w:rsid w:val="13269D1A"/>
    <w:rsid w:val="14C26D7B"/>
    <w:rsid w:val="15036FBA"/>
    <w:rsid w:val="1562C54D"/>
    <w:rsid w:val="172015B7"/>
    <w:rsid w:val="180DE944"/>
    <w:rsid w:val="18FC7C51"/>
    <w:rsid w:val="1BC95BB1"/>
    <w:rsid w:val="1CD6FF2D"/>
    <w:rsid w:val="2278FB63"/>
    <w:rsid w:val="2414CBC4"/>
    <w:rsid w:val="25C1D6FC"/>
    <w:rsid w:val="274C6C86"/>
    <w:rsid w:val="291EDBE2"/>
    <w:rsid w:val="2C01453D"/>
    <w:rsid w:val="2C311880"/>
    <w:rsid w:val="2C773E45"/>
    <w:rsid w:val="2D71696F"/>
    <w:rsid w:val="2F4D9F4A"/>
    <w:rsid w:val="30279F0C"/>
    <w:rsid w:val="30F34ECC"/>
    <w:rsid w:val="3267B151"/>
    <w:rsid w:val="342AEF8E"/>
    <w:rsid w:val="3900F067"/>
    <w:rsid w:val="390F5308"/>
    <w:rsid w:val="3E259B69"/>
    <w:rsid w:val="3EAC6C6A"/>
    <w:rsid w:val="4065D7FE"/>
    <w:rsid w:val="4559644B"/>
    <w:rsid w:val="49F89D07"/>
    <w:rsid w:val="4C636A1C"/>
    <w:rsid w:val="4CFF51F7"/>
    <w:rsid w:val="4E94EFDE"/>
    <w:rsid w:val="4EC29034"/>
    <w:rsid w:val="53268DD8"/>
    <w:rsid w:val="5327FE5D"/>
    <w:rsid w:val="54BCE793"/>
    <w:rsid w:val="5531D1B8"/>
    <w:rsid w:val="563CD56D"/>
    <w:rsid w:val="56CDA219"/>
    <w:rsid w:val="56D58F9F"/>
    <w:rsid w:val="56E6CA76"/>
    <w:rsid w:val="57C3F4C2"/>
    <w:rsid w:val="5869727A"/>
    <w:rsid w:val="58716000"/>
    <w:rsid w:val="5A0D3061"/>
    <w:rsid w:val="5C1CF333"/>
    <w:rsid w:val="5D24767F"/>
    <w:rsid w:val="5D44D123"/>
    <w:rsid w:val="5EEF93FA"/>
    <w:rsid w:val="60434D02"/>
    <w:rsid w:val="607C71E5"/>
    <w:rsid w:val="61895E6D"/>
    <w:rsid w:val="621AD1FC"/>
    <w:rsid w:val="63B6A25D"/>
    <w:rsid w:val="654FE308"/>
    <w:rsid w:val="655272BE"/>
    <w:rsid w:val="6625B144"/>
    <w:rsid w:val="66EBB369"/>
    <w:rsid w:val="6796F29D"/>
    <w:rsid w:val="6870EB23"/>
    <w:rsid w:val="688783CA"/>
    <w:rsid w:val="6ACE935F"/>
    <w:rsid w:val="6BA1BCD3"/>
    <w:rsid w:val="6C164EA0"/>
    <w:rsid w:val="71E14548"/>
    <w:rsid w:val="74A4D107"/>
    <w:rsid w:val="76EF2514"/>
    <w:rsid w:val="77605BDC"/>
    <w:rsid w:val="77B83C0A"/>
    <w:rsid w:val="797054A4"/>
    <w:rsid w:val="7DF4B9A7"/>
    <w:rsid w:val="7F80B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E55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w:type="character" w:styleId="vanity-namedomain" w:customStyle="1">
    <w:name w:val="vanity-name__domain"/>
    <w:basedOn w:val="DefaultParagraphFont"/>
    <w:rsid w:val="00DB0A1E"/>
  </w:style>
  <w:style w:type="paragraph" w:styleId="ListParagraph">
    <w:name w:val="List Paragraph"/>
    <w:basedOn w:val="Normal"/>
    <w:uiPriority w:val="34"/>
    <w:unhideWhenUsed/>
    <w:qFormat/>
    <w:rsid w:val="0019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yperlink" Target="https://www.linkedin.com/in/aman-verma-alpha" TargetMode="External" Id="Rcb9c21ed492f4c03" /><Relationship Type="http://schemas.microsoft.com/office/2020/10/relationships/intelligence" Target="intelligence2.xml" Id="R0d449b50287a4f8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sh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F9F28A94904FF8AF2192AD37D8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E35FE-AF68-4F3F-84DA-47278292815D}"/>
      </w:docPartPr>
      <w:docPartBody>
        <w:p w:rsidR="00BE1117" w:rsidRDefault="00BE1117">
          <w:pPr>
            <w:pStyle w:val="99F9F28A94904FF8AF2192AD37D8AA2F"/>
          </w:pPr>
          <w:r>
            <w:t>Skills &amp; Abilities</w:t>
          </w:r>
        </w:p>
      </w:docPartBody>
    </w:docPart>
    <w:docPart>
      <w:docPartPr>
        <w:name w:val="59390CD0F0F64760A66B2E7D0B65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54551-621C-4E9E-A8C1-4E1DAD6DFB1A}"/>
      </w:docPartPr>
      <w:docPartBody>
        <w:p w:rsidR="00BE1117" w:rsidRDefault="00BE1117">
          <w:pPr>
            <w:pStyle w:val="59390CD0F0F64760A66B2E7D0B658616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92380758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17"/>
    <w:rsid w:val="00B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AAA3A7F72407CB33ED01A2C3167F1">
    <w:name w:val="529AAA3A7F72407CB33ED01A2C3167F1"/>
    <w:rsid w:val="00BE1117"/>
  </w:style>
  <w:style w:type="paragraph" w:customStyle="1" w:styleId="FA9754445C43475D8AAEDC883C3CC928">
    <w:name w:val="FA9754445C43475D8AAEDC883C3CC928"/>
  </w:style>
  <w:style w:type="paragraph" w:customStyle="1" w:styleId="66C0EDACC9404E16B6C1F8AC256833DF">
    <w:name w:val="66C0EDACC9404E16B6C1F8AC256833DF"/>
    <w:rsid w:val="00BE1117"/>
  </w:style>
  <w:style w:type="paragraph" w:customStyle="1" w:styleId="C44106C7AEF642C085405FB2CC902B62">
    <w:name w:val="C44106C7AEF642C085405FB2CC902B62"/>
    <w:rsid w:val="00BE1117"/>
  </w:style>
  <w:style w:type="paragraph" w:customStyle="1" w:styleId="707A13DFDB8D428E8F21CDCCCF94B59C">
    <w:name w:val="707A13DFDB8D428E8F21CDCCCF94B59C"/>
    <w:rsid w:val="00BE1117"/>
  </w:style>
  <w:style w:type="paragraph" w:customStyle="1" w:styleId="578E0A32F4834286AA09168221AB0D91">
    <w:name w:val="578E0A32F4834286AA09168221AB0D91"/>
  </w:style>
  <w:style w:type="paragraph" w:customStyle="1" w:styleId="E1B839C0E3F243E7A35FAAAB0EDE9414">
    <w:name w:val="E1B839C0E3F243E7A35FAAAB0EDE9414"/>
    <w:rsid w:val="00BE111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lang w:eastAsia="ja-JP"/>
      <w14:ligatures w14:val="none"/>
    </w:rPr>
  </w:style>
  <w:style w:type="paragraph" w:customStyle="1" w:styleId="99F9F28A94904FF8AF2192AD37D8AA2F">
    <w:name w:val="99F9F28A94904FF8AF2192AD37D8AA2F"/>
  </w:style>
  <w:style w:type="paragraph" w:customStyle="1" w:styleId="59390CD0F0F64760A66B2E7D0B658616">
    <w:name w:val="59390CD0F0F64760A66B2E7D0B658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purl.org/dc/dcmitype/"/>
    <ds:schemaRef ds:uri="16c05727-aa75-4e4a-9b5f-8a80a1165891"/>
    <ds:schemaRef ds:uri="230e9df3-be65-4c73-a93b-d1236ebd677e"/>
    <ds:schemaRef ds:uri="http://schemas.microsoft.com/office/2006/metadata/properties"/>
    <ds:schemaRef ds:uri="http://www.w3.org/XML/1998/namespace"/>
    <ds:schemaRef ds:uri="http://schemas.microsoft.com/sharepoint/v3"/>
    <ds:schemaRef ds:uri="http://purl.org/dc/elements/1.1/"/>
    <ds:schemaRef ds:uri="71af3243-3dd4-4a8d-8c0d-dd76da1f0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Restaurant manager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Verma, Aman</lastModifiedBy>
  <revision>2</revision>
  <dcterms:created xsi:type="dcterms:W3CDTF">2023-09-05T04:19:00.0000000Z</dcterms:created>
  <dcterms:modified xsi:type="dcterms:W3CDTF">2023-09-08T06:34:47.8992752Z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